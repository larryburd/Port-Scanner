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074C7" w14:textId="77777777" w:rsidR="002C79E6" w:rsidRDefault="002C79E6" w:rsidP="002C79E6"/>
    <w:p w14:paraId="146CC6D8" w14:textId="77777777" w:rsidR="002C79E6" w:rsidRDefault="002C79E6" w:rsidP="002C79E6"/>
    <w:p w14:paraId="2C150A10" w14:textId="77777777" w:rsidR="002C79E6" w:rsidRDefault="002C79E6" w:rsidP="002C79E6"/>
    <w:p w14:paraId="3E2FC721" w14:textId="77777777" w:rsidR="002C79E6" w:rsidRDefault="002C79E6" w:rsidP="002C79E6"/>
    <w:p w14:paraId="49F7031F" w14:textId="77777777" w:rsidR="002C79E6" w:rsidRDefault="002C79E6" w:rsidP="002C79E6"/>
    <w:p w14:paraId="243F96B4" w14:textId="267A85E9" w:rsidR="6A36C4BF" w:rsidRPr="00B863FB" w:rsidRDefault="00F25DCC" w:rsidP="00B863FB">
      <w:pPr>
        <w:pStyle w:val="Title"/>
      </w:pPr>
      <w:r>
        <w:t>Python Port Scanner Project</w:t>
      </w:r>
    </w:p>
    <w:p w14:paraId="36853415" w14:textId="21F58E84" w:rsidR="201D26C8" w:rsidRDefault="201D26C8" w:rsidP="002C79E6">
      <w:pPr>
        <w:pStyle w:val="Subtitle"/>
      </w:pPr>
    </w:p>
    <w:p w14:paraId="2F2BE86A" w14:textId="21F9E2D3" w:rsidR="00A417C1" w:rsidRDefault="00F25DCC" w:rsidP="002C79E6">
      <w:pPr>
        <w:pStyle w:val="Subtitle"/>
      </w:pPr>
      <w:r>
        <w:t>Laurence T Burden</w:t>
      </w:r>
    </w:p>
    <w:p w14:paraId="427FFBBB" w14:textId="777058EE" w:rsidR="002C79E6" w:rsidRDefault="00F25DCC" w:rsidP="002C79E6">
      <w:pPr>
        <w:pStyle w:val="Subtitle"/>
      </w:pPr>
      <w:r>
        <w:t>Angelo State University</w:t>
      </w:r>
    </w:p>
    <w:p w14:paraId="42E90AE0" w14:textId="59A7694F" w:rsidR="002C79E6" w:rsidRDefault="00F25DCC" w:rsidP="002C79E6">
      <w:pPr>
        <w:pStyle w:val="Subtitle"/>
      </w:pPr>
      <w:r>
        <w:t>CS6314: Computer Networks</w:t>
      </w:r>
    </w:p>
    <w:p w14:paraId="01531A55" w14:textId="1BE2450E" w:rsidR="002C79E6" w:rsidRDefault="00F25DCC" w:rsidP="002C79E6">
      <w:pPr>
        <w:pStyle w:val="Subtitle"/>
      </w:pPr>
      <w:r>
        <w:t xml:space="preserve">Dr. Erdogan </w:t>
      </w:r>
      <w:proofErr w:type="spellStart"/>
      <w:r>
        <w:t>Dogdu</w:t>
      </w:r>
      <w:proofErr w:type="spellEnd"/>
    </w:p>
    <w:p w14:paraId="6C25D205" w14:textId="1F078A68" w:rsidR="201D26C8" w:rsidRDefault="00F25DCC" w:rsidP="002C79E6">
      <w:pPr>
        <w:pStyle w:val="Subtitle"/>
      </w:pPr>
      <w:r>
        <w:t>October 3, 2024</w:t>
      </w:r>
    </w:p>
    <w:p w14:paraId="01F6EAE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89F54B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3811F4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B991BA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C6354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DF792D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DC8B04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71F3E6D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64AAC2FF" w14:textId="5DFD0843" w:rsidR="00A417C1" w:rsidRDefault="00A31681" w:rsidP="00B863FB">
      <w:pPr>
        <w:pStyle w:val="SectionTitle"/>
      </w:pPr>
      <w:r>
        <w:lastRenderedPageBreak/>
        <w:t>Python Port Scanner Project</w:t>
      </w:r>
    </w:p>
    <w:p w14:paraId="63644894" w14:textId="048819E3" w:rsidR="00A31681" w:rsidRDefault="00A31681" w:rsidP="00A31681">
      <w:r>
        <w:t xml:space="preserve">The algorithm created for this project relies mainly on attempting a connection using the socket library and its </w:t>
      </w:r>
      <w:proofErr w:type="gramStart"/>
      <w:r>
        <w:t>connect(</w:t>
      </w:r>
      <w:proofErr w:type="gramEnd"/>
      <w:r>
        <w:t xml:space="preserve">) function.  The main loop of the program creates a number named “port” and loops through all available port number, 0 through 65535.  A socket is then created using the </w:t>
      </w:r>
      <w:proofErr w:type="spellStart"/>
      <w:r>
        <w:t>socket.AF_INET</w:t>
      </w:r>
      <w:proofErr w:type="spellEnd"/>
      <w:r>
        <w:t xml:space="preserve"> and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 xml:space="preserve"> as parameters.  </w:t>
      </w:r>
    </w:p>
    <w:p w14:paraId="189EA281" w14:textId="2915B8E0" w:rsidR="00A31681" w:rsidRDefault="00A31681" w:rsidP="00A31681">
      <w:r>
        <w:t>The connect function is then used to attempt a connection to the current port number.  This uses the loopback, or localhost, IP address of 127.0.0.1 and the current port as parameters.  A try-catch block is used to see if the connection worked.</w:t>
      </w:r>
    </w:p>
    <w:p w14:paraId="6CFF3D19" w14:textId="6F709E4F" w:rsidR="00A31681" w:rsidRPr="00A31681" w:rsidRDefault="00A31681" w:rsidP="00A31681"/>
    <w:p w14:paraId="501C24AE" w14:textId="77777777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DA0ADB422C6DF74BB4EA90A43E68E714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62B80325" w14:textId="77777777" w:rsidR="00A417C1" w:rsidRDefault="00000000" w:rsidP="00664C1A">
      <w:pPr>
        <w:pStyle w:val="Bibliography"/>
        <w:rPr>
          <w:noProof/>
        </w:rPr>
      </w:pPr>
      <w:sdt>
        <w:sdtPr>
          <w:rPr>
            <w:noProof/>
          </w:rPr>
          <w:id w:val="163135195"/>
          <w:placeholder>
            <w:docPart w:val="4BE313D4C7F22247A49CF03D7CAAE731"/>
          </w:placeholder>
          <w:temporary/>
          <w:showingPlcHdr/>
          <w15:appearance w15:val="hidden"/>
        </w:sdtPr>
        <w:sdtContent>
          <w:r w:rsidR="00664C1A" w:rsidRPr="4A446072">
            <w:rPr>
              <w:noProof/>
            </w:rPr>
            <w:t xml:space="preserve">Last Name, A. B. (Year). Article Title. </w:t>
          </w:r>
          <w:r w:rsidR="00664C1A" w:rsidRPr="4A446072">
            <w:rPr>
              <w:i/>
              <w:iCs/>
              <w:noProof/>
            </w:rPr>
            <w:t>Journal Title</w:t>
          </w:r>
          <w:r w:rsidR="00664C1A" w:rsidRPr="4A446072">
            <w:rPr>
              <w:noProof/>
            </w:rPr>
            <w:t xml:space="preserve">, Pages #-#. </w:t>
          </w:r>
          <w:r w:rsidR="00664C1A" w:rsidRPr="4A446072">
            <w:rPr>
              <w:noProof/>
              <w:color w:val="0070C0"/>
              <w:u w:val="single"/>
            </w:rPr>
            <w:t>URL</w:t>
          </w:r>
          <w:r w:rsidR="00664C1A" w:rsidRPr="4A446072">
            <w:rPr>
              <w:noProof/>
            </w:rPr>
            <w:t>.</w:t>
          </w:r>
        </w:sdtContent>
      </w:sdt>
    </w:p>
    <w:p w14:paraId="485D9DC6" w14:textId="77777777" w:rsidR="00D620FD" w:rsidRPr="00D620FD" w:rsidRDefault="00000000" w:rsidP="00D620FD">
      <w:pPr>
        <w:pStyle w:val="Bibliography"/>
      </w:pPr>
      <w:sdt>
        <w:sdtPr>
          <w:rPr>
            <w:noProof/>
          </w:rPr>
          <w:id w:val="-1954009009"/>
          <w:placeholder>
            <w:docPart w:val="624437BFBF718D46A3168A0A1056B3BD"/>
          </w:placeholder>
          <w:temporary/>
          <w:showingPlcHdr/>
          <w15:appearance w15:val="hidden"/>
        </w:sdtPr>
        <w:sdtContent>
          <w:r w:rsidR="00D620FD" w:rsidRPr="4A446072">
            <w:rPr>
              <w:noProof/>
            </w:rPr>
            <w:t xml:space="preserve">Last Name, C. D. (Year). </w:t>
          </w:r>
          <w:r w:rsidR="00D620FD" w:rsidRPr="4A446072">
            <w:rPr>
              <w:i/>
              <w:iCs/>
              <w:noProof/>
            </w:rPr>
            <w:t>Book Title (Edition).</w:t>
          </w:r>
          <w:r w:rsidR="00D620FD" w:rsidRPr="4A446072">
            <w:rPr>
              <w:noProof/>
            </w:rPr>
            <w:t xml:space="preserve"> Publisher Name. </w:t>
          </w:r>
          <w:r w:rsidR="00D620FD" w:rsidRPr="4A446072">
            <w:rPr>
              <w:noProof/>
              <w:color w:val="0070C0"/>
              <w:u w:val="single"/>
            </w:rPr>
            <w:t>URL</w:t>
          </w:r>
          <w:r w:rsidR="00D620FD" w:rsidRPr="4A446072">
            <w:rPr>
              <w:noProof/>
            </w:rPr>
            <w:t>.</w:t>
          </w:r>
        </w:sdtContent>
      </w:sdt>
      <w:r w:rsidR="00D620FD">
        <w:rPr>
          <w:noProof/>
        </w:rPr>
        <w:t xml:space="preserve"> </w:t>
      </w:r>
    </w:p>
    <w:p w14:paraId="4A7A8E05" w14:textId="77777777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904610540"/>
          <w:placeholder>
            <w:docPart w:val="AA292D0799FCD044988662601B3F1E1E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5AA72E88" w14:textId="77777777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1617207944"/>
          <w:placeholder>
            <w:docPart w:val="0904D8EFB59B2D4E98AE0C2168089BA9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5AB0F3A4" w14:textId="77777777" w:rsidR="00D620FD" w:rsidRP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899487303"/>
          <w:placeholder>
            <w:docPart w:val="86F8F597EBF5A24FA777A8A849CF4386"/>
          </w:placeholder>
          <w:temporary/>
          <w:showingPlcHdr/>
          <w15:appearance w15:val="hidden"/>
        </w:sdtPr>
        <w:sdtContent>
          <w:r w:rsidR="00D620FD" w:rsidRPr="5A1CFD60">
            <w:rPr>
              <w:noProof/>
            </w:rPr>
            <w:t xml:space="preserve">Organization Name. (Year, Month Day). </w:t>
          </w:r>
          <w:r w:rsidR="00D620FD" w:rsidRPr="5A1CFD60">
            <w:rPr>
              <w:i/>
              <w:iCs/>
              <w:noProof/>
            </w:rPr>
            <w:t>Webpage Title</w:t>
          </w:r>
          <w:r w:rsidR="00D620FD" w:rsidRPr="5A1CFD60">
            <w:rPr>
              <w:noProof/>
            </w:rPr>
            <w:t xml:space="preserve">. </w:t>
          </w:r>
          <w:r w:rsidR="00D620FD" w:rsidRPr="5A1CFD60">
            <w:rPr>
              <w:noProof/>
              <w:color w:val="0070C0"/>
              <w:u w:val="single"/>
            </w:rPr>
            <w:t>URL</w:t>
          </w:r>
          <w:r w:rsidR="00D620FD" w:rsidRPr="5A1CFD60">
            <w:rPr>
              <w:noProof/>
            </w:rPr>
            <w:t>.</w:t>
          </w:r>
        </w:sdtContent>
      </w:sdt>
    </w:p>
    <w:p w14:paraId="517FCB6B" w14:textId="77777777" w:rsidR="00A417C1" w:rsidRDefault="00A417C1" w:rsidP="00B863FB">
      <w:pPr>
        <w:rPr>
          <w:noProof/>
        </w:rPr>
      </w:pPr>
    </w:p>
    <w:p w14:paraId="2EABB6D7" w14:textId="77777777" w:rsidR="68E35553" w:rsidRDefault="68E35553" w:rsidP="00B863FB">
      <w:pPr>
        <w:rPr>
          <w:noProof/>
        </w:rPr>
      </w:pPr>
    </w:p>
    <w:p w14:paraId="0C923053" w14:textId="77777777" w:rsidR="67AE9998" w:rsidRDefault="67AE9998" w:rsidP="00B863FB">
      <w:pPr>
        <w:rPr>
          <w:noProof/>
        </w:rPr>
      </w:pPr>
    </w:p>
    <w:p w14:paraId="5F5487F0" w14:textId="77777777" w:rsidR="67AE9998" w:rsidRDefault="67AE9998" w:rsidP="00B863FB">
      <w:pPr>
        <w:rPr>
          <w:noProof/>
        </w:rPr>
      </w:pPr>
    </w:p>
    <w:p w14:paraId="48EFED56" w14:textId="77777777" w:rsidR="4A446072" w:rsidRDefault="4A446072" w:rsidP="00B863FB">
      <w:pPr>
        <w:rPr>
          <w:noProof/>
          <w:color w:val="000000" w:themeColor="text2"/>
        </w:rPr>
      </w:pPr>
    </w:p>
    <w:p w14:paraId="3770CC57" w14:textId="77777777" w:rsidR="4A446072" w:rsidRDefault="4A446072" w:rsidP="00B863FB">
      <w:pPr>
        <w:rPr>
          <w:noProof/>
          <w:color w:val="000000" w:themeColor="text2"/>
        </w:rPr>
      </w:pPr>
    </w:p>
    <w:p w14:paraId="7D5C061C" w14:textId="77777777" w:rsidR="4A446072" w:rsidRDefault="4A446072" w:rsidP="00B863FB">
      <w:pPr>
        <w:rPr>
          <w:noProof/>
          <w:color w:val="000000" w:themeColor="text2"/>
        </w:rPr>
      </w:pPr>
    </w:p>
    <w:p w14:paraId="4E635E93" w14:textId="77777777" w:rsidR="4A446072" w:rsidRDefault="4A446072" w:rsidP="00B863FB">
      <w:pPr>
        <w:rPr>
          <w:noProof/>
          <w:color w:val="000000" w:themeColor="text2"/>
        </w:rPr>
      </w:pPr>
    </w:p>
    <w:p w14:paraId="553017BA" w14:textId="77777777" w:rsidR="4A446072" w:rsidRDefault="4A446072" w:rsidP="00B863FB">
      <w:pPr>
        <w:rPr>
          <w:noProof/>
          <w:color w:val="000000" w:themeColor="text2"/>
        </w:rPr>
      </w:pPr>
    </w:p>
    <w:p w14:paraId="310B0ABF" w14:textId="77777777" w:rsidR="4A446072" w:rsidRDefault="4A446072" w:rsidP="00B863FB">
      <w:pPr>
        <w:rPr>
          <w:noProof/>
          <w:color w:val="000000" w:themeColor="text2"/>
        </w:rPr>
      </w:pPr>
    </w:p>
    <w:p w14:paraId="0FA80281" w14:textId="77777777" w:rsidR="4A446072" w:rsidRDefault="4A446072" w:rsidP="00B863FB">
      <w:pPr>
        <w:rPr>
          <w:noProof/>
          <w:color w:val="000000" w:themeColor="text2"/>
        </w:rPr>
      </w:pPr>
    </w:p>
    <w:p w14:paraId="3B74BC6C" w14:textId="77777777" w:rsidR="4A446072" w:rsidRDefault="4A446072" w:rsidP="00B863FB">
      <w:pPr>
        <w:rPr>
          <w:noProof/>
          <w:color w:val="000000" w:themeColor="text2"/>
        </w:rPr>
      </w:pPr>
    </w:p>
    <w:p w14:paraId="086D3F7F" w14:textId="77777777" w:rsidR="4A446072" w:rsidRDefault="4A446072" w:rsidP="00B863FB">
      <w:pPr>
        <w:rPr>
          <w:noProof/>
          <w:color w:val="000000" w:themeColor="text2"/>
        </w:rPr>
      </w:pPr>
    </w:p>
    <w:p w14:paraId="6229B0D1" w14:textId="77777777" w:rsidR="4A446072" w:rsidRDefault="4A446072" w:rsidP="00B863FB">
      <w:pPr>
        <w:rPr>
          <w:noProof/>
          <w:color w:val="000000" w:themeColor="text2"/>
        </w:rPr>
      </w:pPr>
    </w:p>
    <w:p w14:paraId="74713F47" w14:textId="77777777" w:rsidR="4A446072" w:rsidRDefault="4A446072" w:rsidP="00B863FB">
      <w:pPr>
        <w:rPr>
          <w:noProof/>
          <w:color w:val="000000" w:themeColor="text2"/>
        </w:rPr>
      </w:pPr>
    </w:p>
    <w:p w14:paraId="37958293" w14:textId="77777777" w:rsidR="4A446072" w:rsidRDefault="4A446072" w:rsidP="00B863FB">
      <w:pPr>
        <w:rPr>
          <w:noProof/>
          <w:color w:val="000000" w:themeColor="text2"/>
        </w:rPr>
      </w:pPr>
    </w:p>
    <w:p w14:paraId="7DBF1DEF" w14:textId="77777777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5514228C35D43A4CADA4D82897A220AD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0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ED93B" w14:textId="77777777" w:rsidR="000C342F" w:rsidRDefault="000C342F">
      <w:pPr>
        <w:spacing w:line="240" w:lineRule="auto"/>
      </w:pPr>
      <w:r>
        <w:separator/>
      </w:r>
    </w:p>
    <w:p w14:paraId="0C50A11A" w14:textId="77777777" w:rsidR="000C342F" w:rsidRDefault="000C342F"/>
  </w:endnote>
  <w:endnote w:type="continuationSeparator" w:id="0">
    <w:p w14:paraId="36E1BCB1" w14:textId="77777777" w:rsidR="000C342F" w:rsidRDefault="000C342F">
      <w:pPr>
        <w:spacing w:line="240" w:lineRule="auto"/>
      </w:pPr>
      <w:r>
        <w:continuationSeparator/>
      </w:r>
    </w:p>
    <w:p w14:paraId="0D10B390" w14:textId="77777777" w:rsidR="000C342F" w:rsidRDefault="000C3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9E74C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29ED1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6031B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C07CD" w14:textId="77777777" w:rsidR="000C342F" w:rsidRDefault="000C342F">
      <w:pPr>
        <w:spacing w:line="240" w:lineRule="auto"/>
      </w:pPr>
      <w:r>
        <w:separator/>
      </w:r>
    </w:p>
    <w:p w14:paraId="1063FC59" w14:textId="77777777" w:rsidR="000C342F" w:rsidRDefault="000C342F"/>
  </w:footnote>
  <w:footnote w:type="continuationSeparator" w:id="0">
    <w:p w14:paraId="03BDA0CC" w14:textId="77777777" w:rsidR="000C342F" w:rsidRDefault="000C342F">
      <w:pPr>
        <w:spacing w:line="240" w:lineRule="auto"/>
      </w:pPr>
      <w:r>
        <w:continuationSeparator/>
      </w:r>
    </w:p>
    <w:p w14:paraId="1CCE74F3" w14:textId="77777777" w:rsidR="000C342F" w:rsidRDefault="000C34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BF35F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FA776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2BFB8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CC"/>
    <w:rsid w:val="00023AFE"/>
    <w:rsid w:val="000A3D9B"/>
    <w:rsid w:val="000C342F"/>
    <w:rsid w:val="000D4642"/>
    <w:rsid w:val="000D539D"/>
    <w:rsid w:val="00116273"/>
    <w:rsid w:val="002C79E6"/>
    <w:rsid w:val="002F3AE9"/>
    <w:rsid w:val="003804CC"/>
    <w:rsid w:val="005C199E"/>
    <w:rsid w:val="00664C1A"/>
    <w:rsid w:val="0087407D"/>
    <w:rsid w:val="00A31681"/>
    <w:rsid w:val="00A417C1"/>
    <w:rsid w:val="00B863FB"/>
    <w:rsid w:val="00B86440"/>
    <w:rsid w:val="00BB2D6F"/>
    <w:rsid w:val="00C00F8F"/>
    <w:rsid w:val="00C03068"/>
    <w:rsid w:val="00CD7FEF"/>
    <w:rsid w:val="00CF5F9F"/>
    <w:rsid w:val="00D620FD"/>
    <w:rsid w:val="00D91044"/>
    <w:rsid w:val="00E67454"/>
    <w:rsid w:val="00EF55C5"/>
    <w:rsid w:val="00F25DCC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41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apastyle.apa.org/style-grammar-guidelin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nceburden/Library/Containers/com.microsoft.Word/Data/Library/Application%20Support/Microsoft/Office/16.0/DTS/Search/%7bBB3E375C-382E-5B42-A2FB-6F8ED2636C51%7dtf163929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0ADB422C6DF74BB4EA90A43E68E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5F54F-EBE8-B34C-A244-5A7531BCA4B4}"/>
      </w:docPartPr>
      <w:docPartBody>
        <w:p w:rsidR="00000000" w:rsidRDefault="00000000">
          <w:pPr>
            <w:pStyle w:val="DA0ADB422C6DF74BB4EA90A43E68E714"/>
          </w:pPr>
          <w:bookmarkStart w:id="0" w:name="_Int_pGJ5iSU8"/>
          <w:bookmarkEnd w:id="0"/>
          <w:r w:rsidRPr="00664C1A">
            <w:t>References</w:t>
          </w:r>
        </w:p>
      </w:docPartBody>
    </w:docPart>
    <w:docPart>
      <w:docPartPr>
        <w:name w:val="4BE313D4C7F22247A49CF03D7CAAE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54065-DC8B-5E4E-AA55-D6D3FAF6C884}"/>
      </w:docPartPr>
      <w:docPartBody>
        <w:p w:rsidR="00000000" w:rsidRDefault="00000000">
          <w:pPr>
            <w:pStyle w:val="4BE313D4C7F22247A49CF03D7CAAE731"/>
          </w:pPr>
          <w:r w:rsidRPr="4A446072">
            <w:rPr>
              <w:noProof/>
            </w:rPr>
            <w:t xml:space="preserve">Last Name, A. B. (Year). Article Title. </w:t>
          </w:r>
          <w:r w:rsidRPr="4A446072">
            <w:rPr>
              <w:i/>
              <w:iCs/>
              <w:noProof/>
            </w:rPr>
            <w:t>Journal Title</w:t>
          </w:r>
          <w:r w:rsidRPr="4A446072">
            <w:rPr>
              <w:noProof/>
            </w:rPr>
            <w:t xml:space="preserve">, Pages #-#.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624437BFBF718D46A3168A0A1056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E286-D971-954C-80D8-A0C37C5A7AF7}"/>
      </w:docPartPr>
      <w:docPartBody>
        <w:p w:rsidR="00000000" w:rsidRDefault="00000000">
          <w:pPr>
            <w:pStyle w:val="624437BFBF718D46A3168A0A1056B3BD"/>
          </w:pPr>
          <w:r w:rsidRPr="4A446072">
            <w:rPr>
              <w:noProof/>
            </w:rPr>
            <w:t xml:space="preserve">Last Name, C. D. (Year). </w:t>
          </w:r>
          <w:r w:rsidRPr="4A446072">
            <w:rPr>
              <w:i/>
              <w:iCs/>
              <w:noProof/>
            </w:rPr>
            <w:t>Book Title (Edition).</w:t>
          </w:r>
          <w:r w:rsidRPr="4A446072">
            <w:rPr>
              <w:noProof/>
            </w:rPr>
            <w:t xml:space="preserve"> Publisher Name.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AA292D0799FCD044988662601B3F1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4B44A-FBC6-BB4D-BC86-0BFDCB5E918D}"/>
      </w:docPartPr>
      <w:docPartBody>
        <w:p w:rsidR="00000000" w:rsidRDefault="00000000">
          <w:pPr>
            <w:pStyle w:val="AA292D0799FCD044988662601B3F1E1E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0904D8EFB59B2D4E98AE0C2168089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4A308-DAF7-CC44-A80E-3D902BB8C7F4}"/>
      </w:docPartPr>
      <w:docPartBody>
        <w:p w:rsidR="00000000" w:rsidRDefault="00000000">
          <w:pPr>
            <w:pStyle w:val="0904D8EFB59B2D4E98AE0C2168089BA9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86F8F597EBF5A24FA777A8A849CF4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1C6F-0072-B34B-BB96-B20A89CDB409}"/>
      </w:docPartPr>
      <w:docPartBody>
        <w:p w:rsidR="00000000" w:rsidRDefault="00000000">
          <w:pPr>
            <w:pStyle w:val="86F8F597EBF5A24FA777A8A849CF4386"/>
          </w:pPr>
          <w:r w:rsidRPr="5A1CFD60">
            <w:rPr>
              <w:noProof/>
            </w:rPr>
            <w:t xml:space="preserve">Organization Name. (Year, Month Day). </w:t>
          </w:r>
          <w:r w:rsidRPr="5A1CFD60">
            <w:rPr>
              <w:i/>
              <w:iCs/>
              <w:noProof/>
            </w:rPr>
            <w:t>Webpage Title</w:t>
          </w:r>
          <w:r w:rsidRPr="5A1CFD60">
            <w:rPr>
              <w:noProof/>
            </w:rPr>
            <w:t xml:space="preserve">. </w:t>
          </w:r>
          <w:r w:rsidRPr="5A1CFD60">
            <w:rPr>
              <w:noProof/>
              <w:color w:val="0070C0"/>
              <w:u w:val="single"/>
            </w:rPr>
            <w:t>URL</w:t>
          </w:r>
          <w:r w:rsidRPr="5A1CFD60">
            <w:rPr>
              <w:noProof/>
            </w:rPr>
            <w:t>.</w:t>
          </w:r>
        </w:p>
      </w:docPartBody>
    </w:docPart>
    <w:docPart>
      <w:docPartPr>
        <w:name w:val="5514228C35D43A4CADA4D82897A22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158F-4CA0-4145-9B0B-81C548046DF8}"/>
      </w:docPartPr>
      <w:docPartBody>
        <w:p w:rsidR="00000000" w:rsidRDefault="00000000">
          <w:pPr>
            <w:pStyle w:val="5514228C35D43A4CADA4D82897A220AD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2A"/>
    <w:rsid w:val="0018762A"/>
    <w:rsid w:val="00C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F6B4DFE8965540A67836CD2C8A88D4">
    <w:name w:val="03F6B4DFE8965540A67836CD2C8A88D4"/>
  </w:style>
  <w:style w:type="paragraph" w:customStyle="1" w:styleId="E579DAE34D8E6747B62C8F9828A2D33E">
    <w:name w:val="E579DAE34D8E6747B62C8F9828A2D33E"/>
  </w:style>
  <w:style w:type="paragraph" w:customStyle="1" w:styleId="4C52DCADD942A748A859B4D59D65962F">
    <w:name w:val="4C52DCADD942A748A859B4D59D65962F"/>
  </w:style>
  <w:style w:type="paragraph" w:customStyle="1" w:styleId="460C6FB21BC9A5499A021B6CB54EDD47">
    <w:name w:val="460C6FB21BC9A5499A021B6CB54EDD47"/>
  </w:style>
  <w:style w:type="paragraph" w:customStyle="1" w:styleId="B3C2A1788B97174FB52DC2703FE57E02">
    <w:name w:val="B3C2A1788B97174FB52DC2703FE57E02"/>
  </w:style>
  <w:style w:type="paragraph" w:customStyle="1" w:styleId="07A282C74E1F484A913F99C54FA2CF5E">
    <w:name w:val="07A282C74E1F484A913F99C54FA2CF5E"/>
  </w:style>
  <w:style w:type="paragraph" w:customStyle="1" w:styleId="BEB66515F52AEA4CAC476FBB274B49D5">
    <w:name w:val="BEB66515F52AEA4CAC476FBB274B49D5"/>
  </w:style>
  <w:style w:type="paragraph" w:customStyle="1" w:styleId="FF0585A764ED12458659D3863B3E4639">
    <w:name w:val="FF0585A764ED12458659D3863B3E4639"/>
  </w:style>
  <w:style w:type="paragraph" w:customStyle="1" w:styleId="0386C2A519ED114497C0384322CA65AB">
    <w:name w:val="0386C2A519ED114497C0384322CA65AB"/>
  </w:style>
  <w:style w:type="paragraph" w:customStyle="1" w:styleId="A556AABD4B711C40B6FB76EA51D62EA1">
    <w:name w:val="A556AABD4B711C40B6FB76EA51D62EA1"/>
  </w:style>
  <w:style w:type="paragraph" w:customStyle="1" w:styleId="AC880222A7F73C498AF5901406A2D97D">
    <w:name w:val="AC880222A7F73C498AF5901406A2D97D"/>
  </w:style>
  <w:style w:type="paragraph" w:customStyle="1" w:styleId="AE89385F34A5BE42B58F8203D251553D">
    <w:name w:val="AE89385F34A5BE42B58F8203D251553D"/>
  </w:style>
  <w:style w:type="paragraph" w:customStyle="1" w:styleId="098856CA47BD4F4DA7E86075CE4B3C87">
    <w:name w:val="098856CA47BD4F4DA7E86075CE4B3C87"/>
  </w:style>
  <w:style w:type="paragraph" w:customStyle="1" w:styleId="439C8493188CE642BE734253AE4B772D">
    <w:name w:val="439C8493188CE642BE734253AE4B772D"/>
  </w:style>
  <w:style w:type="paragraph" w:customStyle="1" w:styleId="E1537C763FC11E4C9201528879F239ED">
    <w:name w:val="E1537C763FC11E4C9201528879F239ED"/>
  </w:style>
  <w:style w:type="paragraph" w:customStyle="1" w:styleId="C4E0A1090DAD974E8B82AE994676973C">
    <w:name w:val="C4E0A1090DAD974E8B82AE994676973C"/>
  </w:style>
  <w:style w:type="paragraph" w:customStyle="1" w:styleId="E05F448BE85D264585EDDCC468E3C626">
    <w:name w:val="E05F448BE85D264585EDDCC468E3C626"/>
  </w:style>
  <w:style w:type="paragraph" w:customStyle="1" w:styleId="C2BC6BBC0ADFF149B841681B7244696F">
    <w:name w:val="C2BC6BBC0ADFF149B841681B7244696F"/>
  </w:style>
  <w:style w:type="paragraph" w:customStyle="1" w:styleId="65D3E4BB468DFB4E87ADE3396D3619FD">
    <w:name w:val="65D3E4BB468DFB4E87ADE3396D3619FD"/>
  </w:style>
  <w:style w:type="paragraph" w:customStyle="1" w:styleId="FF982DE6B604BB44ACBEF3974EBD4A2C">
    <w:name w:val="FF982DE6B604BB44ACBEF3974EBD4A2C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89A460F20D82F54893AA5BBEAD264C29">
    <w:name w:val="89A460F20D82F54893AA5BBEAD264C29"/>
  </w:style>
  <w:style w:type="paragraph" w:customStyle="1" w:styleId="A92C709ED448BF4DBED73FF2D85B5EA5">
    <w:name w:val="A92C709ED448BF4DBED73FF2D85B5EA5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5B0929B4DC87B24ABA5882B63605AFC1">
    <w:name w:val="5B0929B4DC87B24ABA5882B63605AFC1"/>
  </w:style>
  <w:style w:type="paragraph" w:customStyle="1" w:styleId="4BB47F3E36546E429C778A16F4EE39C4">
    <w:name w:val="4BB47F3E36546E429C778A16F4EE39C4"/>
  </w:style>
  <w:style w:type="paragraph" w:customStyle="1" w:styleId="DA0ADB422C6DF74BB4EA90A43E68E714">
    <w:name w:val="DA0ADB422C6DF74BB4EA90A43E68E714"/>
  </w:style>
  <w:style w:type="paragraph" w:customStyle="1" w:styleId="4BE313D4C7F22247A49CF03D7CAAE731">
    <w:name w:val="4BE313D4C7F22247A49CF03D7CAAE731"/>
  </w:style>
  <w:style w:type="paragraph" w:customStyle="1" w:styleId="624437BFBF718D46A3168A0A1056B3BD">
    <w:name w:val="624437BFBF718D46A3168A0A1056B3BD"/>
  </w:style>
  <w:style w:type="paragraph" w:customStyle="1" w:styleId="AA292D0799FCD044988662601B3F1E1E">
    <w:name w:val="AA292D0799FCD044988662601B3F1E1E"/>
  </w:style>
  <w:style w:type="paragraph" w:customStyle="1" w:styleId="0904D8EFB59B2D4E98AE0C2168089BA9">
    <w:name w:val="0904D8EFB59B2D4E98AE0C2168089BA9"/>
  </w:style>
  <w:style w:type="paragraph" w:customStyle="1" w:styleId="86F8F597EBF5A24FA777A8A849CF4386">
    <w:name w:val="86F8F597EBF5A24FA777A8A849CF4386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5514228C35D43A4CADA4D82897A220AD">
    <w:name w:val="5514228C35D43A4CADA4D82897A220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2024-09-28T01:01:00Z</dcterms:created>
  <dcterms:modified xsi:type="dcterms:W3CDTF">2024-09-28T01:12:00Z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